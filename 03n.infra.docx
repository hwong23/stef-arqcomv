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IU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Lineabase.0.SIU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2023-10-05T17:59:47Z</dcterms:created>
  <dcterms:modified xsi:type="dcterms:W3CDTF">2023-10-05T17:59:47Z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