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a5c79ad23ccafc684b412279d973e561fe96e1"/>
    <w:p>
      <w:pPr>
        <w:pStyle w:val="Ttulo1"/>
      </w:pPr>
      <w:r>
        <w:t xml:space="preserve">Documento de Arquitectura Datos Mi Mutual</w:t>
      </w:r>
    </w:p>
    <w:p>
      <w:pPr>
        <w:numPr>
          <w:ilvl w:val="0"/>
          <w:numId w:val="1001"/>
        </w:numPr>
        <w:pStyle w:val="Compact"/>
      </w:pPr>
      <w:hyperlink w:anchor="X55b1bf3625040f2733423e322ec531e82f39129">
        <w:r>
          <w:rPr>
            <w:rStyle w:val="Hipervnculo"/>
          </w:rPr>
          <w:t xml:space="preserve">Descripción de Entidades de Datos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ipervnculo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ipervnculo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ipervnculo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ipervnculo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ipervnculo"/>
          </w:rPr>
          <w:t xml:space="preserve">Migracion.2b. datos SIM</w:t>
        </w:r>
      </w:hyperlink>
    </w:p>
    <w:p>
      <w:r>
        <w:br w:type="page"/>
      </w:r>
    </w:p>
    <w:bookmarkEnd w:id="20"/>
    <w:bookmarkStart w:id="45" w:name="X4b091ea3f7d7f90a892da630959e4d1609f88a3"/>
    <w:p>
      <w:pPr>
        <w:pStyle w:val="Ttulo1"/>
      </w:pPr>
      <w:r>
        <w:t xml:space="preserve">Descripción de Entidades de Datos Migración Mi Mutual Coomeva</w:t>
      </w:r>
    </w:p>
    <w:bookmarkStart w:id="26" w:name="migracion.2.-datos"/>
    <w:p>
      <w:pPr>
        <w:pStyle w:val="Ttulo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Textoindependiente"/>
      </w:pPr>
      <w:r>
        <w:t xml:space="preserve">Modelo de acceso y procesamiento a datos de negocio del Mi Mutual. Presentamos la organización de los ítems de datos de negocio necesarios para que los módulos del Mi Mutual puedan recolectar, procesar, integrar y almacenarlos de forma organizada y escalable.</w:t>
      </w:r>
    </w:p>
    <w:p>
      <w:pPr>
        <w:pStyle w:val="Textoindependiente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Mi Mutual.</w:t>
      </w:r>
    </w:p>
    <w:p>
      <w:pPr>
        <w:pStyle w:val="Textoindependiente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cc:Coomeva Mi Mutual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Relatoría pública. Publicación de información de referencia para funcionarios y personas naturales, cientes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Coomeva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Mi Mutual.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Mi Mutual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Ttulo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Textoindependiente"/>
      </w:pPr>
      <w:r>
        <w:t xml:space="preserve">Identificación de entidades de datos de negocio relacionadas al módulo de gestión de capital del Mi Mutual, Hominis.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1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Mi Mutual. Gestión de capital humano, funcionarios y cargos de representación y libre remoción de la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5" w:name="migracion.2c.-datos-control-interno"/>
    <w:p>
      <w:pPr>
        <w:pStyle w:val="Ttulo2"/>
      </w:pPr>
      <w:r>
        <w:t xml:space="preserve">Migracion.2c. datos Control interno</w:t>
      </w:r>
    </w:p>
    <w:bookmarkStart w:id="0" w:name="fig:Migracion.2c.datosControlinterno"/>
    <w:p>
      <w:pPr>
        <w:pStyle w:val="FirstParagraph"/>
      </w:pPr>
      <w:bookmarkStart w:id="33" w:name="fig:Migracion.2c.datosControlinterno"/>
      <w:r>
        <w:t xml:space="preserve">Figure 3: Diagram: Migracion.2c. datos Control interno</w:t>
      </w:r>
      <w:bookmarkEnd w:id="33"/>
    </w:p>
    <w:bookmarkEnd w:id="0"/>
    <w:p>
      <w:pPr>
        <w:pStyle w:val="Textoindependiente"/>
      </w:pPr>
      <w:r>
        <w:t xml:space="preserve">Identificación de entidades de datos de negocio relacionadas al módulo de seguimiento del desempeño de la Coomeva del Mi Mutual, Control Interno.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34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4"/>
    <w:bookmarkEnd w:id="35"/>
    <w:bookmarkStart w:id="41" w:name="migracion.2d.-datos-siri"/>
    <w:p>
      <w:pPr>
        <w:pStyle w:val="Ttulo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39" w:name="fig:Migracion.2d.datosSIRI"/>
      <w:r>
        <w:drawing>
          <wp:inline>
            <wp:extent cx="5600700" cy="3022807"/>
            <wp:effectExtent b="0" l="0" r="0" t="0"/>
            <wp:docPr descr="Figure 4: Diagram: Migracion.2d. datos SIRI" title="" id="37" name="Picture"/>
            <a:graphic>
              <a:graphicData uri="http://schemas.openxmlformats.org/drawingml/2006/picture">
                <pic:pic>
                  <pic:nvPicPr>
                    <pic:cNvPr descr="images/Migracion.2d.datosSIRI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22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Textoindependiente"/>
      </w:pPr>
      <w:r>
        <w:t xml:space="preserve">Identificación de entidades de datos de negocio relacionadas al módulo del Mi Mutual, SIRI.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0" w:name="catálogo-de-elementos-3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4" w:name="migracion.2b.-datos-sim"/>
    <w:p>
      <w:pPr>
        <w:pStyle w:val="Ttulo2"/>
      </w:pPr>
      <w:r>
        <w:t xml:space="preserve">Migracion.2b. datos SIM</w:t>
      </w:r>
    </w:p>
    <w:bookmarkStart w:id="0" w:name="fig:Migracion.2b.datosSIM"/>
    <w:p>
      <w:pPr>
        <w:pStyle w:val="FirstParagraph"/>
      </w:pPr>
      <w:bookmarkStart w:id="42" w:name="fig:Migracion.2b.datosSIM"/>
      <w:r>
        <w:t xml:space="preserve">Figure 5: Diagram: Migracion.2b. datos SIM</w:t>
      </w:r>
      <w:bookmarkEnd w:id="42"/>
    </w:p>
    <w:bookmarkEnd w:id="0"/>
    <w:p>
      <w:pPr>
        <w:pStyle w:val="Textoindependiente"/>
      </w:pPr>
      <w:r>
        <w:t xml:space="preserve">Identificación de entidades de datos de negocio relacionadas al módulo de Mi Mutual, SIM.</w:t>
      </w:r>
    </w:p>
    <w:p>
      <w:pPr>
        <w:pStyle w:val="Textoindependiente"/>
      </w:pPr>
      <w:r>
        <w:t xml:space="preserve">Estas entidades de datos de negocio son los que llamamos los tipos de datos internos del Mi Mutual y deben ser consideradas para la creación de las API de manejo del ciclo de vida de los datos de este módulo.</w:t>
      </w:r>
    </w:p>
    <w:bookmarkStart w:id="43" w:name="catálogo-de-elementos-4"/>
    <w:p>
      <w:pPr>
        <w:pStyle w:val="Ttulo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12:45:59 GMT-0500 (COT)</w:t>
      </w:r>
    </w:p>
    <w:bookmarkEnd w:id="43"/>
    <w:bookmarkEnd w:id="44"/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2023-11-22T04:41:30Z</dcterms:created>
  <dcterms:modified xsi:type="dcterms:W3CDTF">2023-11-22T04:41:30Z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