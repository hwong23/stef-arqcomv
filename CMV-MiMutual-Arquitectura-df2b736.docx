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1.df2b736 de 25 Oct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25 Oct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STEF@df2b736</w:t>
        </w:r>
      </w:hyperlink>
      <w:r>
        <w:t xml:space="preserve"> </w:t>
      </w:r>
      <w:r>
        <w:t xml:space="preserve">del October 25,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1.df2b736 del 25 Oct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conciliaciones, publicaciones de relatoría, resoluciones,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Mi Mutual migrado.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Wed Oct 25 2023 10:58:51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df2b736691b63118bb53be4f5f35d49b89b1fae0/"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df2b736691b63118bb53be4f5f35d49b89b1fae0/"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2023-10-25T16:11:20Z</dcterms:created>
  <dcterms:modified xsi:type="dcterms:W3CDTF">2023-10-25T16:11:20Z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2023-10-25</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