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1.11e7996 de 10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10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STEF@11e7996</w:t>
        </w:r>
      </w:hyperlink>
      <w:r>
        <w:t xml:space="preserve"> </w:t>
      </w:r>
      <w:r>
        <w:t xml:space="preserve">del October 10,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1.11e7996 del 10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1.11e7996 de 10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10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1.11e7996 del 10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1.11e7996 de 10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10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1.11e7996 del 10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11e7996f8b2fcf824d20930c425d1f268f7d9d15/"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arqcomv/v/11e7996f8b2fcf824d20930c425d1f268f7d9d1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2023-10-10T19:26:34Z</dcterms:created>
  <dcterms:modified xsi:type="dcterms:W3CDTF">2023-10-10T19:26:34Z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