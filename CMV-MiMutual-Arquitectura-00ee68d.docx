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1.00ee68d de 07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07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STEF@00ee68d</w:t>
        </w:r>
      </w:hyperlink>
      <w:r>
        <w:t xml:space="preserve"> </w:t>
      </w:r>
      <w:r>
        <w:t xml:space="preserve">del November 7,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1.00ee68d del 07 Nov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dependencias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Thu Oct 26 2023 14:29:38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00ee68d6212c97d72ff3ebd79db362c3d1962861/"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00ee68d6212c97d72ff3ebd79db362c3d1962861/"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2023-11-07T14:24:51Z</dcterms:created>
  <dcterms:modified xsi:type="dcterms:W3CDTF">2023-11-07T14:24:51Z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2023-11-07</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