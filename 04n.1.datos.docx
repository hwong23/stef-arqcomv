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1.9a07ee5 de 05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05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1.9a07ee5 del 05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2023-10-05T17:59:49Z</dcterms:created>
  <dcterms:modified xsi:type="dcterms:W3CDTF">2023-10-05T17:59:49Z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