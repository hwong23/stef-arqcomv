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1.a8752a5 de 13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13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1.a8752a5 del 13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2023-10-13T19:41:37Z</dcterms:created>
  <dcterms:modified xsi:type="dcterms:W3CDTF">2023-10-13T19:41:37Z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