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1.d404615 de 04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04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STEF@d404615</w:t>
        </w:r>
      </w:hyperlink>
      <w:r>
        <w:t xml:space="preserve"> </w:t>
      </w:r>
      <w:r>
        <w:t xml:space="preserve">del November 4,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1.d404615 del 04 Nov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Thu Oct 26 2023 14:29:38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d404615e94d6478353c5e8714451c11792c2a157/"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d404615e94d6478353c5e8714451c11792c2a157/"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2023-11-04T00:39:45Z</dcterms:created>
  <dcterms:modified xsi:type="dcterms:W3CDTF">2023-11-04T00:39:45Z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2023-11-04</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