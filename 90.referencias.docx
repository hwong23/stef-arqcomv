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Ttulo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ipervnculo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ipervnculo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ipervnculo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ipervnculo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ipervnculo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ipervnculo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ipervnculo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2023-10-25T18:17:50Z</dcterms:created>
  <dcterms:modified xsi:type="dcterms:W3CDTF">2023-10-25T18:17:50Z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