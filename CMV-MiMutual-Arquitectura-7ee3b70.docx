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1.7ee3b70 de 26 Oct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26 Oct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STEF@7ee3b70</w:t>
        </w:r>
      </w:hyperlink>
      <w:r>
        <w:t xml:space="preserve"> </w:t>
      </w:r>
      <w:r>
        <w:t xml:space="preserve">del October 26,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1.7ee3b70 del 26 Oct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Thu Oct 26 2023 13:43:30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7ee3b70f36de7ea58384bd4264ec858baf0d8655/"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7ee3b70f36de7ea58384bd4264ec858baf0d865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2023-10-26T18:47:37Z</dcterms:created>
  <dcterms:modified xsi:type="dcterms:W3CDTF">2023-10-26T18:47:37Z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2023-10-26</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