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1.cc0e4e7 de 25 Oct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25 Oct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STEF@cc0e4e7</w:t>
        </w:r>
      </w:hyperlink>
      <w:r>
        <w:t xml:space="preserve"> </w:t>
      </w:r>
      <w:r>
        <w:t xml:space="preserve">del October 25,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1.cc0e4e7 del 25 Oct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Wed Oct 25 2023 13:33:56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cc0e4e7a414fc89426edc750340040f6eb48b94c/"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cc0e4e7a414fc89426edc750340040f6eb48b94c/"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2023-10-25T18:38:25Z</dcterms:created>
  <dcterms:modified xsi:type="dcterms:W3CDTF">2023-10-25T18:38:25Z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2023-10-25</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