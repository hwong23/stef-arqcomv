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2023-11-04T00:39:32Z</dcterms:created>
  <dcterms:modified xsi:type="dcterms:W3CDTF">2023-11-04T00:39:32Z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