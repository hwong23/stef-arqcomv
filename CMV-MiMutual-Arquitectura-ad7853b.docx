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1.ad7853b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STEF@ad7853b</w:t>
        </w:r>
      </w:hyperlink>
      <w:r>
        <w:t xml:space="preserve"> </w:t>
      </w:r>
      <w:r>
        <w:t xml:space="preserve">del October 9,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Harry Wong, ing.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1.ad7853b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1.ad7853b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1.ad7853b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1.ad7853b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1.ad7853b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51"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43"/>
    <w:bookmarkEnd w:id="144"/>
    <w:bookmarkStart w:id="150" w:name="references"/>
    <w:p>
      <w:pPr>
        <w:pStyle w:val="Ttulo2"/>
      </w:pPr>
      <w:r>
        <w:t xml:space="preserve">References</w:t>
      </w:r>
    </w:p>
    <w:bookmarkStart w:id="149" w:name="refs"/>
    <w:bookmarkStart w:id="146"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46"/>
    <w:bookmarkStart w:id="14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47"/>
    <w:bookmarkStart w:id="148"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48"/>
    <w:bookmarkEnd w:id="149"/>
    <w:p>
      <w:r>
        <w:br w:type="page"/>
      </w:r>
    </w:p>
    <w:bookmarkEnd w:id="150"/>
    <w:bookmarkEnd w:id="151"/>
    <w:bookmarkStart w:id="156" w:name="referencias"/>
    <w:p>
      <w:pPr>
        <w:pStyle w:val="Ttulo1"/>
      </w:pPr>
      <w:r>
        <w:t xml:space="preserve">Referencias</w:t>
      </w:r>
    </w:p>
    <w:bookmarkStart w:id="15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52"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52"/>
    <w:bookmarkStart w:id="15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53"/>
    <w:bookmarkStart w:id="154"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54"/>
    <w:bookmarkEnd w:id="155"/>
    <w:bookmarkEnd w:id="1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ad7853be354435a6b39320b7ce6c178185deb356/"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ad7853be354435a6b39320b7ce6c178185deb356/"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2023-10-09T18:25:09Z</dcterms:created>
  <dcterms:modified xsi:type="dcterms:W3CDTF">2023-10-09T18:25:09Z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