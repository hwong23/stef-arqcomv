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1.7a1378b de 09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09 Oct 2023</w:t>
      </w:r>
    </w:p>
    <w:p>
      <w:r>
        <w:br w:type="page"/>
      </w:r>
    </w:p>
    <w:bookmarkStart w:id="23" w:name="X4e7128b574b447d7184efb6fd9cfab9d5d955d1"/>
    <w:p>
      <w:pPr>
        <w:pStyle w:val="Ttulo1"/>
      </w:pPr>
      <w:r>
        <w:t xml:space="preserve">Descripción de Mi Mutual de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Mi Mutual, Fase 2, de Cooperativas STEF - Coomeva (STEF - Coomeva en adelante), Contrato XYZ-2023. El principal propósito de este documento es informar de las decisiones sobre la disposición física de las ítems de hardware, redes y cómputo (procesamiento, comunicación y almacenamiento) del sistema Mi Mutual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1.7a1378b del 09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PGN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2023-10-09T17:37:27Z</dcterms:created>
  <dcterms:modified xsi:type="dcterms:W3CDTF">2023-10-09T17:37:27Z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