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1.3007b3d de 25 Oct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25 Oct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STEF@3007b3d</w:t>
        </w:r>
      </w:hyperlink>
      <w:r>
        <w:t xml:space="preserve"> </w:t>
      </w:r>
      <w:r>
        <w:t xml:space="preserve">del October 25,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1.3007b3d del 25 Oct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conciliaciones, publicaciones de relatoría, resoluciones,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Mi Mutual migrado.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Wed Oct 25 2023 13:47:52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3007b3de681daafa70da9e50d6c0e822dc2b6afe/"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3007b3de681daafa70da9e50d6c0e822dc2b6af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2023-10-25T18:51:51Z</dcterms:created>
  <dcterms:modified xsi:type="dcterms:W3CDTF">2023-10-25T18:51:51Z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2023-10-25</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